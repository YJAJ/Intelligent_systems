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0DB8E" w14:textId="077EEE1B" w:rsidR="00A10484" w:rsidRPr="009464C7" w:rsidRDefault="00950D48">
      <w:pPr>
        <w:pStyle w:val="Title"/>
        <w:rPr>
          <w:lang w:val="en-AU"/>
        </w:rPr>
      </w:pPr>
      <w:r w:rsidRPr="00950D48">
        <w:rPr>
          <w:lang w:val="en-AU"/>
        </w:rPr>
        <w:t xml:space="preserve">2802ICT Assignment </w:t>
      </w:r>
      <w:r>
        <w:rPr>
          <w:lang w:val="en-AU"/>
        </w:rPr>
        <w:t>2</w:t>
      </w:r>
    </w:p>
    <w:p w14:paraId="73239DB1" w14:textId="68793FD9" w:rsidR="00855982" w:rsidRPr="009464C7" w:rsidRDefault="009464C7" w:rsidP="00855982">
      <w:pPr>
        <w:pStyle w:val="Heading1"/>
        <w:rPr>
          <w:lang w:val="en-AU"/>
        </w:rPr>
      </w:pPr>
      <w:r w:rsidRPr="009464C7">
        <w:rPr>
          <w:lang w:val="en-AU"/>
        </w:rPr>
        <w:t>Introduction</w:t>
      </w:r>
    </w:p>
    <w:p w14:paraId="0E935B00" w14:textId="7556AED3" w:rsidR="009464C7" w:rsidRDefault="00950D48" w:rsidP="009464C7">
      <w:pPr>
        <w:rPr>
          <w:lang w:val="en-AU"/>
        </w:rPr>
      </w:pPr>
      <w:r>
        <w:rPr>
          <w:lang w:val="en-AU"/>
        </w:rPr>
        <w:t>The purpose of</w:t>
      </w:r>
    </w:p>
    <w:p w14:paraId="197DD036" w14:textId="0AA96F54" w:rsidR="00950D48" w:rsidRDefault="00950D48" w:rsidP="009464C7">
      <w:pPr>
        <w:rPr>
          <w:lang w:val="en-AU"/>
        </w:rPr>
      </w:pPr>
    </w:p>
    <w:p w14:paraId="2120967A" w14:textId="386184AA" w:rsidR="00950D48" w:rsidRPr="009464C7" w:rsidRDefault="00950D48" w:rsidP="009464C7">
      <w:pPr>
        <w:rPr>
          <w:lang w:val="en-AU"/>
        </w:rPr>
      </w:pPr>
      <w:r>
        <w:rPr>
          <w:lang w:val="en-AU"/>
        </w:rPr>
        <w:t>The assignment is structured as follows: first, manual calculation</w:t>
      </w:r>
      <w:bookmarkStart w:id="0" w:name="_GoBack"/>
      <w:bookmarkEnd w:id="0"/>
    </w:p>
    <w:p w14:paraId="733AE7F6" w14:textId="35E1C87F" w:rsidR="009464C7" w:rsidRPr="009464C7" w:rsidRDefault="009464C7" w:rsidP="009464C7">
      <w:pPr>
        <w:rPr>
          <w:lang w:val="en-AU"/>
        </w:rPr>
      </w:pPr>
    </w:p>
    <w:p w14:paraId="31D57AFE" w14:textId="65DC275B" w:rsidR="009464C7" w:rsidRPr="009464C7" w:rsidRDefault="009464C7" w:rsidP="009464C7">
      <w:pPr>
        <w:rPr>
          <w:lang w:val="en-AU"/>
        </w:rPr>
      </w:pPr>
    </w:p>
    <w:p w14:paraId="49DEBA08" w14:textId="4A6F3598" w:rsidR="009464C7" w:rsidRPr="009464C7" w:rsidRDefault="009464C7" w:rsidP="009464C7">
      <w:pPr>
        <w:pStyle w:val="Heading1"/>
        <w:rPr>
          <w:lang w:val="en-AU"/>
        </w:rPr>
      </w:pPr>
      <w:r w:rsidRPr="009464C7">
        <w:rPr>
          <w:lang w:val="en-AU"/>
        </w:rPr>
        <w:t xml:space="preserve">Part 1: </w:t>
      </w:r>
      <w:r w:rsidRPr="009464C7">
        <w:rPr>
          <w:lang w:val="en-AU"/>
        </w:rPr>
        <w:t>Manual calculation for a small neural network</w:t>
      </w:r>
    </w:p>
    <w:p w14:paraId="2767E6DB" w14:textId="581022D8" w:rsidR="009464C7" w:rsidRPr="009464C7" w:rsidRDefault="009464C7" w:rsidP="009464C7">
      <w:pPr>
        <w:rPr>
          <w:lang w:val="en-AU"/>
        </w:rPr>
      </w:pPr>
    </w:p>
    <w:p w14:paraId="7E1596A6" w14:textId="208D8362" w:rsidR="009464C7" w:rsidRPr="009464C7" w:rsidRDefault="009464C7" w:rsidP="009464C7">
      <w:pPr>
        <w:rPr>
          <w:lang w:val="en-AU"/>
        </w:rPr>
      </w:pPr>
    </w:p>
    <w:p w14:paraId="6FF61C8B" w14:textId="4FB1E772" w:rsidR="009464C7" w:rsidRPr="009464C7" w:rsidRDefault="009464C7" w:rsidP="009464C7">
      <w:pPr>
        <w:rPr>
          <w:lang w:val="en-AU"/>
        </w:rPr>
      </w:pPr>
    </w:p>
    <w:p w14:paraId="2CFC9B02" w14:textId="77777777" w:rsidR="009464C7" w:rsidRPr="009464C7" w:rsidRDefault="009464C7" w:rsidP="009464C7">
      <w:pPr>
        <w:spacing w:after="0"/>
        <w:rPr>
          <w:sz w:val="24"/>
          <w:szCs w:val="24"/>
          <w:lang w:val="en-AU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Final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AU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AU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(E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)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>)</m:t>
          </m:r>
        </m:oMath>
      </m:oMathPara>
    </w:p>
    <w:p w14:paraId="71D356B1" w14:textId="77777777" w:rsidR="009464C7" w:rsidRPr="009464C7" w:rsidRDefault="009464C7" w:rsidP="009464C7">
      <w:pPr>
        <w:spacing w:after="0"/>
        <w:rPr>
          <w:sz w:val="24"/>
          <w:szCs w:val="24"/>
          <w:lang w:val="en-AU"/>
        </w:rPr>
      </w:pPr>
    </w:p>
    <w:p w14:paraId="53B1C2A1" w14:textId="77777777" w:rsidR="009464C7" w:rsidRPr="009464C7" w:rsidRDefault="009464C7" w:rsidP="009464C7">
      <w:pPr>
        <w:spacing w:after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 xml:space="preserve">For X1,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</m:oMath>
      </m:oMathPara>
    </w:p>
    <w:p w14:paraId="65847DEB" w14:textId="77777777" w:rsidR="009464C7" w:rsidRPr="009464C7" w:rsidRDefault="009464C7" w:rsidP="009464C7">
      <w:pPr>
        <w:spacing w:after="0"/>
        <w:rPr>
          <w:sz w:val="24"/>
          <w:szCs w:val="24"/>
          <w:lang w:val="en-AU"/>
        </w:rPr>
      </w:pPr>
    </w:p>
    <w:p w14:paraId="26DF7BA3" w14:textId="77777777" w:rsidR="009464C7" w:rsidRPr="009464C7" w:rsidRDefault="009464C7" w:rsidP="009464C7">
      <w:pPr>
        <w:spacing w:after="0"/>
        <w:rPr>
          <w:sz w:val="24"/>
          <w:szCs w:val="24"/>
          <w:lang w:val="en-AU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AU"/>
            </w:rPr>
            <m:t>For X2,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Total2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out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AU"/>
            </w:rPr>
            <m:t xml:space="preserve">*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AU" w:eastAsia="zh-CN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net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o1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  <w:lang w:val="en-AU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AU"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AU"/>
                    </w:rPr>
                    <m:t>5</m:t>
                  </m:r>
                </m:sub>
              </m:sSub>
            </m:den>
          </m:f>
        </m:oMath>
      </m:oMathPara>
    </w:p>
    <w:p w14:paraId="7708F06E" w14:textId="77777777" w:rsidR="009464C7" w:rsidRPr="009464C7" w:rsidRDefault="009464C7" w:rsidP="009464C7">
      <w:pPr>
        <w:rPr>
          <w:lang w:val="en-AU"/>
        </w:rPr>
      </w:pPr>
    </w:p>
    <w:p w14:paraId="71ADBD8F" w14:textId="314DFAE8" w:rsidR="009464C7" w:rsidRPr="009464C7" w:rsidRDefault="009464C7" w:rsidP="009464C7">
      <w:pPr>
        <w:rPr>
          <w:lang w:val="en-AU"/>
        </w:rPr>
      </w:pPr>
    </w:p>
    <w:p w14:paraId="179F55C0" w14:textId="56A95475" w:rsidR="009464C7" w:rsidRPr="009464C7" w:rsidRDefault="009464C7" w:rsidP="009464C7">
      <w:pPr>
        <w:rPr>
          <w:lang w:val="en-AU"/>
        </w:rPr>
      </w:pPr>
    </w:p>
    <w:p w14:paraId="3919DEB3" w14:textId="30815CD5" w:rsidR="009464C7" w:rsidRPr="009464C7" w:rsidRDefault="009464C7" w:rsidP="009464C7">
      <w:pPr>
        <w:rPr>
          <w:lang w:val="en-AU"/>
        </w:rPr>
      </w:pPr>
    </w:p>
    <w:p w14:paraId="6DD32F1E" w14:textId="59C386A3" w:rsidR="009464C7" w:rsidRPr="009464C7" w:rsidRDefault="009464C7" w:rsidP="009464C7">
      <w:pPr>
        <w:rPr>
          <w:lang w:val="en-AU"/>
        </w:rPr>
      </w:pPr>
    </w:p>
    <w:p w14:paraId="3D10F50E" w14:textId="344EA038" w:rsidR="009464C7" w:rsidRPr="009464C7" w:rsidRDefault="009464C7" w:rsidP="009464C7">
      <w:pPr>
        <w:pStyle w:val="Heading1"/>
        <w:rPr>
          <w:lang w:val="en-AU"/>
        </w:rPr>
      </w:pPr>
      <w:r w:rsidRPr="009464C7">
        <w:rPr>
          <w:lang w:val="en-AU"/>
        </w:rPr>
        <w:t xml:space="preserve">part 2: </w:t>
      </w:r>
      <w:r w:rsidRPr="009464C7">
        <w:rPr>
          <w:lang w:val="en-AU"/>
        </w:rPr>
        <w:t>Implementation in Python</w:t>
      </w:r>
    </w:p>
    <w:p w14:paraId="476542D5" w14:textId="39A8B44C" w:rsidR="009464C7" w:rsidRPr="009464C7" w:rsidRDefault="009464C7" w:rsidP="009464C7">
      <w:pPr>
        <w:rPr>
          <w:lang w:val="en-AU"/>
        </w:rPr>
      </w:pPr>
    </w:p>
    <w:p w14:paraId="1819A26D" w14:textId="0023DA8C" w:rsidR="009464C7" w:rsidRPr="009464C7" w:rsidRDefault="009464C7" w:rsidP="009464C7">
      <w:pPr>
        <w:pStyle w:val="Heading2"/>
        <w:rPr>
          <w:lang w:val="en-AU"/>
        </w:rPr>
      </w:pPr>
      <w:r w:rsidRPr="009464C7">
        <w:rPr>
          <w:lang w:val="en-AU"/>
        </w:rPr>
        <w:t>Implementation</w:t>
      </w:r>
    </w:p>
    <w:p w14:paraId="7B8697BE" w14:textId="7A83D026" w:rsidR="009464C7" w:rsidRPr="009464C7" w:rsidRDefault="009464C7" w:rsidP="009464C7">
      <w:pPr>
        <w:rPr>
          <w:lang w:val="en-AU"/>
        </w:rPr>
      </w:pPr>
    </w:p>
    <w:p w14:paraId="2DD530DA" w14:textId="66BFE466" w:rsidR="009464C7" w:rsidRPr="009464C7" w:rsidRDefault="009464C7" w:rsidP="009464C7">
      <w:pPr>
        <w:rPr>
          <w:lang w:val="en-AU"/>
        </w:rPr>
      </w:pPr>
    </w:p>
    <w:p w14:paraId="6AAA08A6" w14:textId="181AC237" w:rsidR="009464C7" w:rsidRPr="009464C7" w:rsidRDefault="009464C7" w:rsidP="009464C7">
      <w:pPr>
        <w:rPr>
          <w:lang w:val="en-AU"/>
        </w:rPr>
      </w:pPr>
    </w:p>
    <w:p w14:paraId="55997FC3" w14:textId="18AB17CF" w:rsidR="009464C7" w:rsidRPr="009464C7" w:rsidRDefault="009464C7" w:rsidP="009464C7">
      <w:pPr>
        <w:pStyle w:val="Heading2"/>
        <w:rPr>
          <w:lang w:val="en-AU"/>
        </w:rPr>
      </w:pPr>
      <w:r w:rsidRPr="009464C7">
        <w:rPr>
          <w:lang w:val="en-AU"/>
        </w:rPr>
        <w:t>Comparison with manual calculation</w:t>
      </w:r>
    </w:p>
    <w:p w14:paraId="0174651C" w14:textId="6957A3D5" w:rsidR="009464C7" w:rsidRPr="009464C7" w:rsidRDefault="009464C7" w:rsidP="009464C7">
      <w:pPr>
        <w:rPr>
          <w:lang w:val="en-AU"/>
        </w:rPr>
      </w:pPr>
    </w:p>
    <w:p w14:paraId="62351937" w14:textId="77777777" w:rsidR="009464C7" w:rsidRPr="009464C7" w:rsidRDefault="009464C7" w:rsidP="009464C7">
      <w:pPr>
        <w:rPr>
          <w:lang w:val="en-AU"/>
        </w:rPr>
      </w:pPr>
    </w:p>
    <w:p w14:paraId="23415275" w14:textId="77777777" w:rsidR="009464C7" w:rsidRPr="009464C7" w:rsidRDefault="009464C7" w:rsidP="009464C7">
      <w:pPr>
        <w:rPr>
          <w:lang w:val="en-AU"/>
        </w:rPr>
      </w:pPr>
    </w:p>
    <w:p w14:paraId="30A038AF" w14:textId="7E4FA1DE" w:rsidR="009464C7" w:rsidRPr="009464C7" w:rsidRDefault="009464C7" w:rsidP="009464C7">
      <w:pPr>
        <w:pStyle w:val="Heading2"/>
        <w:rPr>
          <w:lang w:val="en-AU"/>
        </w:rPr>
      </w:pPr>
      <w:r w:rsidRPr="009464C7">
        <w:rPr>
          <w:lang w:val="en-AU"/>
        </w:rPr>
        <w:t>Results</w:t>
      </w:r>
    </w:p>
    <w:p w14:paraId="5001CC57" w14:textId="700907D5" w:rsidR="009464C7" w:rsidRPr="009464C7" w:rsidRDefault="009464C7" w:rsidP="009464C7">
      <w:pPr>
        <w:rPr>
          <w:lang w:val="en-AU"/>
        </w:rPr>
      </w:pPr>
    </w:p>
    <w:p w14:paraId="257E7B9A" w14:textId="00589B4A" w:rsidR="009464C7" w:rsidRPr="009464C7" w:rsidRDefault="009464C7" w:rsidP="009464C7">
      <w:pPr>
        <w:rPr>
          <w:lang w:val="en-AU"/>
        </w:rPr>
      </w:pPr>
    </w:p>
    <w:p w14:paraId="624A1F47" w14:textId="509EC5E1" w:rsidR="009464C7" w:rsidRPr="009464C7" w:rsidRDefault="009464C7" w:rsidP="009464C7">
      <w:pPr>
        <w:rPr>
          <w:lang w:val="en-AU"/>
        </w:rPr>
      </w:pPr>
    </w:p>
    <w:p w14:paraId="761A1DDB" w14:textId="35C09F36" w:rsidR="009464C7" w:rsidRPr="009464C7" w:rsidRDefault="009464C7" w:rsidP="009464C7">
      <w:pPr>
        <w:pStyle w:val="Heading1"/>
        <w:rPr>
          <w:lang w:val="en-AU"/>
        </w:rPr>
      </w:pPr>
      <w:r w:rsidRPr="009464C7">
        <w:rPr>
          <w:lang w:val="en-AU"/>
        </w:rPr>
        <w:t xml:space="preserve">Part 3: </w:t>
      </w:r>
      <w:r w:rsidRPr="009464C7">
        <w:rPr>
          <w:lang w:val="en-AU"/>
        </w:rPr>
        <w:t>An alternate cost function</w:t>
      </w:r>
    </w:p>
    <w:sectPr w:rsidR="009464C7" w:rsidRPr="009464C7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799E6" w14:textId="77777777" w:rsidR="00182BDB" w:rsidRDefault="00182BDB" w:rsidP="00855982">
      <w:pPr>
        <w:spacing w:after="0" w:line="240" w:lineRule="auto"/>
      </w:pPr>
      <w:r>
        <w:separator/>
      </w:r>
    </w:p>
  </w:endnote>
  <w:endnote w:type="continuationSeparator" w:id="0">
    <w:p w14:paraId="4AC7A481" w14:textId="77777777" w:rsidR="00182BDB" w:rsidRDefault="00182BD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0FFC9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8D84BC" w14:textId="77777777" w:rsidR="00182BDB" w:rsidRDefault="00182BDB" w:rsidP="00855982">
      <w:pPr>
        <w:spacing w:after="0" w:line="240" w:lineRule="auto"/>
      </w:pPr>
      <w:r>
        <w:separator/>
      </w:r>
    </w:p>
  </w:footnote>
  <w:footnote w:type="continuationSeparator" w:id="0">
    <w:p w14:paraId="47DB747E" w14:textId="77777777" w:rsidR="00182BDB" w:rsidRDefault="00182BD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C7"/>
    <w:rsid w:val="00182BDB"/>
    <w:rsid w:val="001D4362"/>
    <w:rsid w:val="007833A7"/>
    <w:rsid w:val="00797DCE"/>
    <w:rsid w:val="00855982"/>
    <w:rsid w:val="009464C7"/>
    <w:rsid w:val="00950D48"/>
    <w:rsid w:val="00A10484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D6D"/>
  <w15:chartTrackingRefBased/>
  <w15:docId w15:val="{AF35608D-F1A2-4951-80AA-10FBAC6AF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C7"/>
  </w:style>
  <w:style w:type="paragraph" w:styleId="Heading1">
    <w:name w:val="heading 1"/>
    <w:basedOn w:val="Normal"/>
    <w:next w:val="Normal"/>
    <w:link w:val="Heading1Char"/>
    <w:uiPriority w:val="9"/>
    <w:qFormat/>
    <w:rsid w:val="009464C7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4C7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4C7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4C7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4C7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4C7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4C7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4C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4C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64C7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64C7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9464C7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464C7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4C7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4C7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4C7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4C7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4C7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4C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4C7"/>
    <w:rPr>
      <w:i/>
      <w:iCs/>
      <w:caps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9464C7"/>
    <w:rPr>
      <w:b/>
      <w:bCs/>
      <w:color w:val="30818D" w:themeColor="accent1" w:themeShade="BF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64C7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20575E" w:themeColor="accent1" w:themeShade="80" w:shadow="1"/>
        <w:left w:val="single" w:sz="2" w:space="10" w:color="20575E" w:themeColor="accent1" w:themeShade="80" w:shadow="1"/>
        <w:bottom w:val="single" w:sz="2" w:space="10" w:color="20575E" w:themeColor="accent1" w:themeShade="80" w:shadow="1"/>
        <w:right w:val="single" w:sz="2" w:space="10" w:color="20575E" w:themeColor="accent1" w:themeShade="80" w:shadow="1"/>
      </w:pBdr>
      <w:ind w:left="1152" w:right="1152"/>
    </w:pPr>
    <w:rPr>
      <w:i/>
      <w:iCs/>
      <w:color w:val="20575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20575E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476B2D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uiPriority w:val="21"/>
    <w:qFormat/>
    <w:rsid w:val="009464C7"/>
    <w:rPr>
      <w:b/>
      <w:bCs/>
      <w:caps/>
      <w:color w:val="20565D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4C7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4C7"/>
    <w:rPr>
      <w:color w:val="41AEBD" w:themeColor="accent1"/>
      <w:sz w:val="24"/>
      <w:szCs w:val="24"/>
    </w:rPr>
  </w:style>
  <w:style w:type="character" w:styleId="IntenseReference">
    <w:name w:val="Intense Reference"/>
    <w:uiPriority w:val="32"/>
    <w:qFormat/>
    <w:rsid w:val="009464C7"/>
    <w:rPr>
      <w:b/>
      <w:bCs/>
      <w:i/>
      <w:iCs/>
      <w:caps/>
      <w:color w:val="41AE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4C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464C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464C7"/>
    <w:rPr>
      <w:b/>
      <w:bCs/>
    </w:rPr>
  </w:style>
  <w:style w:type="character" w:styleId="Emphasis">
    <w:name w:val="Emphasis"/>
    <w:uiPriority w:val="20"/>
    <w:qFormat/>
    <w:rsid w:val="009464C7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9464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464C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464C7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9464C7"/>
    <w:rPr>
      <w:i/>
      <w:iCs/>
      <w:color w:val="20565D" w:themeColor="accent1" w:themeShade="7F"/>
    </w:rPr>
  </w:style>
  <w:style w:type="character" w:styleId="SubtleReference">
    <w:name w:val="Subtle Reference"/>
    <w:uiPriority w:val="31"/>
    <w:qFormat/>
    <w:rsid w:val="009464C7"/>
    <w:rPr>
      <w:b/>
      <w:bCs/>
      <w:color w:val="41AEBD" w:themeColor="accent1"/>
    </w:rPr>
  </w:style>
  <w:style w:type="character" w:styleId="BookTitle">
    <w:name w:val="Book Title"/>
    <w:uiPriority w:val="33"/>
    <w:qFormat/>
    <w:rsid w:val="009464C7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ney\AppData\Roaming\Microsoft\Templates\Report%20design%20(blank).dotx" TargetMode="Externa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13</TotalTime>
  <Pages>2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Honey</dc:creator>
  <cp:lastModifiedBy>Yoon Jin Park</cp:lastModifiedBy>
  <cp:revision>2</cp:revision>
  <dcterms:created xsi:type="dcterms:W3CDTF">2019-05-01T08:31:00Z</dcterms:created>
  <dcterms:modified xsi:type="dcterms:W3CDTF">2019-05-01T08:46:00Z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